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ideTable"/>
        <w:tblpPr w:leftFromText="187" w:rightFromText="187" w:vertAnchor="page" w:horzAnchor="page" w:tblpX="433" w:tblpY="836"/>
        <w:tblW w:w="0" w:type="auto"/>
        <w:tblLook w:val="0620" w:firstRow="1" w:lastRow="0" w:firstColumn="0" w:lastColumn="0" w:noHBand="1" w:noVBand="1"/>
      </w:tblPr>
      <w:tblGrid>
        <w:gridCol w:w="243"/>
      </w:tblGrid>
      <w:tr w:rsidR="0023626F" w:rsidRPr="0023626F" w14:paraId="032075F4" w14:textId="77777777" w:rsidTr="00CF2F42">
        <w:trPr>
          <w:trHeight w:val="3594"/>
        </w:trPr>
        <w:tc>
          <w:tcPr>
            <w:tcW w:w="0" w:type="auto"/>
            <w:textDirection w:val="btLr"/>
          </w:tcPr>
          <w:p w14:paraId="64AAAFA0" w14:textId="1F96013E" w:rsidR="0023626F" w:rsidRPr="0023626F" w:rsidRDefault="005826E9" w:rsidP="0023626F">
            <w:pPr>
              <w:pStyle w:val="Contact"/>
            </w:pPr>
            <w:r>
              <w:t xml:space="preserve"> https://github.com/KingDayveed357</w:t>
            </w:r>
          </w:p>
        </w:tc>
      </w:tr>
      <w:tr w:rsidR="0023626F" w:rsidRPr="0023626F" w14:paraId="029579F2" w14:textId="77777777" w:rsidTr="00CF2F42">
        <w:trPr>
          <w:trHeight w:val="3594"/>
        </w:trPr>
        <w:tc>
          <w:tcPr>
            <w:tcW w:w="0" w:type="auto"/>
            <w:textDirection w:val="btLr"/>
          </w:tcPr>
          <w:p w14:paraId="0F59C98A" w14:textId="7F1F3B02" w:rsidR="0023626F" w:rsidRPr="0023626F" w:rsidRDefault="002D454B" w:rsidP="0023626F">
            <w:pPr>
              <w:pStyle w:val="Contact"/>
            </w:pPr>
            <w:r>
              <w:t>davidaniago@gmail.com</w:t>
            </w:r>
          </w:p>
        </w:tc>
      </w:tr>
      <w:tr w:rsidR="0023626F" w:rsidRPr="0023626F" w14:paraId="6AB07972" w14:textId="77777777" w:rsidTr="00CF2F42">
        <w:trPr>
          <w:trHeight w:val="3594"/>
        </w:trPr>
        <w:tc>
          <w:tcPr>
            <w:tcW w:w="0" w:type="auto"/>
            <w:textDirection w:val="btLr"/>
          </w:tcPr>
          <w:p w14:paraId="3B73F5FB" w14:textId="2AD68025" w:rsidR="0023626F" w:rsidRPr="0023626F" w:rsidRDefault="002D454B" w:rsidP="0023626F">
            <w:pPr>
              <w:pStyle w:val="Contact"/>
            </w:pPr>
            <w:r>
              <w:t>Port Harcourt, Rivers state</w:t>
            </w:r>
          </w:p>
        </w:tc>
      </w:tr>
      <w:tr w:rsidR="0023626F" w:rsidRPr="0023626F" w14:paraId="40258BCE" w14:textId="77777777" w:rsidTr="00CF2F42">
        <w:trPr>
          <w:trHeight w:val="3594"/>
        </w:trPr>
        <w:tc>
          <w:tcPr>
            <w:tcW w:w="0" w:type="auto"/>
            <w:textDirection w:val="btLr"/>
          </w:tcPr>
          <w:p w14:paraId="0F300467" w14:textId="6E999C39" w:rsidR="0023626F" w:rsidRPr="0023626F" w:rsidRDefault="00DA3514" w:rsidP="0023626F">
            <w:pPr>
              <w:pStyle w:val="Contact"/>
            </w:pPr>
            <w:r>
              <w:t>https://aniago-david.vercel.app</w:t>
            </w:r>
          </w:p>
        </w:tc>
      </w:tr>
    </w:tbl>
    <w:p w14:paraId="7B713400" w14:textId="77777777" w:rsidR="00A24DE9" w:rsidRDefault="00CD2D89" w:rsidP="006C281B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79649D5F" wp14:editId="6A9A0E97">
                <wp:simplePos x="0" y="0"/>
                <wp:positionH relativeFrom="page">
                  <wp:posOffset>5080</wp:posOffset>
                </wp:positionH>
                <wp:positionV relativeFrom="paragraph">
                  <wp:posOffset>-358140</wp:posOffset>
                </wp:positionV>
                <wp:extent cx="398653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6530" cy="10058400"/>
                          <a:chOff x="0" y="-15239"/>
                          <a:chExt cx="3990580" cy="10057765"/>
                        </a:xfrm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790575" y="-15239"/>
                            <a:ext cx="3200005" cy="196583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0" y="-15239"/>
                            <a:ext cx="789940" cy="1005776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0FE20" id="Group 4" o:spid="_x0000_s1026" style="position:absolute;margin-left:.4pt;margin-top:-28.2pt;width:313.9pt;height:11in;z-index:-251656192;mso-position-horizontal-relative:page;mso-width-relative:margin;mso-height-relative:margin" coordorigin=",-152" coordsize="39905,10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">
                <v:rect id="Rectangle 1" o:spid="_x0000_s1027" style="position:absolute;left:7905;top:-152;width:32000;height:19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tFwwAAANo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cvi9km6AXD4BAAD//wMAUEsBAi0AFAAGAAgAAAAhANvh9svuAAAAhQEAABMAAAAAAAAAAAAA&#10;AAAAAAAAAFtDb250ZW50X1R5cGVzXS54bWxQSwECLQAUAAYACAAAACEAWvQsW78AAAAVAQAACwAA&#10;AAAAAAAAAAAAAAAfAQAAX3JlbHMvLnJlbHNQSwECLQAUAAYACAAAACEARsI7RcMAAADaAAAADwAA&#10;AAAAAAAAAAAAAAAHAgAAZHJzL2Rvd25yZXYueG1sUEsFBgAAAAADAAMAtwAAAPcCAAAAAA==&#10;" fillcolor="#272727 [2749]" stroked="f" strokeweight="1pt"/>
                <v:rect id="Rectangle 1" o:spid="_x0000_s1028" style="position:absolute;top:-152;width:7899;height:100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" fillcolor="#e7e6e6 [3214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9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"/>
        <w:gridCol w:w="3654"/>
        <w:gridCol w:w="900"/>
        <w:gridCol w:w="540"/>
        <w:gridCol w:w="4410"/>
        <w:gridCol w:w="450"/>
      </w:tblGrid>
      <w:tr w:rsidR="00BA30D4" w:rsidRPr="004B4147" w14:paraId="22C68EC0" w14:textId="77777777" w:rsidTr="00006C07">
        <w:trPr>
          <w:trHeight w:val="1935"/>
        </w:trPr>
        <w:tc>
          <w:tcPr>
            <w:tcW w:w="3870" w:type="dxa"/>
            <w:gridSpan w:val="2"/>
            <w:tcMar>
              <w:left w:w="259" w:type="dxa"/>
            </w:tcMar>
            <w:vAlign w:val="center"/>
          </w:tcPr>
          <w:p w14:paraId="40E4DFDB" w14:textId="40B937B4" w:rsidR="00BA30D4" w:rsidRPr="002A3AC6" w:rsidRDefault="00BE3ABF" w:rsidP="00621F5E">
            <w:pPr>
              <w:pStyle w:val="Title"/>
            </w:pPr>
            <w:r>
              <w:t>D/A</w:t>
            </w:r>
          </w:p>
        </w:tc>
        <w:tc>
          <w:tcPr>
            <w:tcW w:w="1440" w:type="dxa"/>
            <w:gridSpan w:val="2"/>
            <w:vAlign w:val="center"/>
          </w:tcPr>
          <w:p w14:paraId="276CB824" w14:textId="77777777" w:rsidR="00BA30D4" w:rsidRPr="002A3AC6" w:rsidRDefault="00BA30D4" w:rsidP="00BA30D4"/>
        </w:tc>
        <w:tc>
          <w:tcPr>
            <w:tcW w:w="4860" w:type="dxa"/>
            <w:gridSpan w:val="2"/>
          </w:tcPr>
          <w:p w14:paraId="10E0FFEB" w14:textId="71593AC9" w:rsidR="00BA30D4" w:rsidRPr="002A3AC6" w:rsidRDefault="00BE3ABF" w:rsidP="00C80B26">
            <w:pPr>
              <w:pStyle w:val="Subtitle"/>
            </w:pPr>
            <w:r>
              <w:t>DAVID ANIAGO</w:t>
            </w:r>
          </w:p>
        </w:tc>
      </w:tr>
      <w:tr w:rsidR="005909E1" w:rsidRPr="004B4147" w14:paraId="77A717F0" w14:textId="77777777" w:rsidTr="00621F5E">
        <w:trPr>
          <w:trHeight w:val="288"/>
        </w:trPr>
        <w:tc>
          <w:tcPr>
            <w:tcW w:w="10170" w:type="dxa"/>
            <w:gridSpan w:val="6"/>
          </w:tcPr>
          <w:p w14:paraId="365F0DF4" w14:textId="4546D27C" w:rsidR="005909E1" w:rsidRPr="001F1BBC" w:rsidRDefault="005909E1" w:rsidP="00CD2D89"/>
        </w:tc>
      </w:tr>
      <w:tr w:rsidR="00723422" w:rsidRPr="004B4147" w14:paraId="6BE51227" w14:textId="77777777" w:rsidTr="00C61A35">
        <w:trPr>
          <w:trHeight w:val="3547"/>
        </w:trPr>
        <w:tc>
          <w:tcPr>
            <w:tcW w:w="216" w:type="dxa"/>
          </w:tcPr>
          <w:p w14:paraId="604E4B45" w14:textId="77777777" w:rsidR="00723422" w:rsidRPr="001F1BBC" w:rsidRDefault="00723422" w:rsidP="00CD2D89"/>
        </w:tc>
        <w:tc>
          <w:tcPr>
            <w:tcW w:w="4554" w:type="dxa"/>
            <w:gridSpan w:val="2"/>
          </w:tcPr>
          <w:p w14:paraId="36AA8449" w14:textId="77777777" w:rsidR="00723422" w:rsidRPr="00723422" w:rsidRDefault="00000000" w:rsidP="00723422">
            <w:pPr>
              <w:pStyle w:val="Heading1"/>
            </w:pPr>
            <w:sdt>
              <w:sdtPr>
                <w:id w:val="-379709995"/>
                <w:placeholder>
                  <w:docPart w:val="8B8AE92EE6C24516B2076057A5B4EBB0"/>
                </w:placeholder>
                <w:temporary/>
                <w:showingPlcHdr/>
                <w15:appearance w15:val="hidden"/>
              </w:sdtPr>
              <w:sdtContent>
                <w:r w:rsidR="00C80B26" w:rsidRPr="00AA127A">
                  <w:t>About</w:t>
                </w:r>
              </w:sdtContent>
            </w:sdt>
          </w:p>
          <w:p w14:paraId="46A1C5C7" w14:textId="36400CEC" w:rsidR="00723422" w:rsidRPr="001F1BBC" w:rsidRDefault="00E266C5" w:rsidP="00C80B26">
            <w:r w:rsidRPr="00E266C5">
              <w:t>A highly skilled and motivated Full Stack Web Developer with experience in designing, developing, and maintaining web applications. Proficient in both front-end and back-end technologies, with a strong foundation in software engineering principles. Adept at working collaboratively in teams and managing projects from concept to completion. Currently pursuing a degree in Mechatronics Engineering with a strong academic performance.</w:t>
            </w:r>
          </w:p>
        </w:tc>
        <w:tc>
          <w:tcPr>
            <w:tcW w:w="540" w:type="dxa"/>
          </w:tcPr>
          <w:p w14:paraId="472D344A" w14:textId="77777777" w:rsidR="00723422" w:rsidRPr="001F1BBC" w:rsidRDefault="00723422" w:rsidP="00CD2D89"/>
        </w:tc>
        <w:tc>
          <w:tcPr>
            <w:tcW w:w="4410" w:type="dxa"/>
            <w:vMerge w:val="restart"/>
            <w:tcBorders>
              <w:top w:val="single" w:sz="4" w:space="0" w:color="auto"/>
            </w:tcBorders>
          </w:tcPr>
          <w:p w14:paraId="2C3BE249" w14:textId="77777777" w:rsidR="00723422" w:rsidRPr="00723422" w:rsidRDefault="00000000" w:rsidP="00723422">
            <w:pPr>
              <w:pStyle w:val="Heading1"/>
            </w:pPr>
            <w:sdt>
              <w:sdtPr>
                <w:id w:val="-1336759718"/>
                <w:placeholder>
                  <w:docPart w:val="061C16B8E08343B598A212260823398C"/>
                </w:placeholder>
                <w:temporary/>
                <w:showingPlcHdr/>
                <w15:appearance w15:val="hidden"/>
              </w:sdtPr>
              <w:sdtContent>
                <w:r w:rsidR="00BF55C2" w:rsidRPr="00AA127A">
                  <w:t>Experience</w:t>
                </w:r>
              </w:sdtContent>
            </w:sdt>
          </w:p>
          <w:p w14:paraId="1064D779" w14:textId="01E42721" w:rsidR="00723422" w:rsidRDefault="00E266C5" w:rsidP="00723422">
            <w:pPr>
              <w:pStyle w:val="Heading2"/>
            </w:pPr>
            <w:r w:rsidRPr="00E266C5">
              <w:t>Full Stack Developer</w:t>
            </w:r>
          </w:p>
          <w:p w14:paraId="46F89FEA" w14:textId="2485384C" w:rsidR="00723422" w:rsidRPr="00A6425D" w:rsidRDefault="00E266C5" w:rsidP="00723422">
            <w:pPr>
              <w:pStyle w:val="Heading3"/>
            </w:pPr>
            <w:r w:rsidRPr="00E266C5">
              <w:rPr>
                <w:i/>
                <w:iCs/>
              </w:rPr>
              <w:t>Luzoma Microsystems</w:t>
            </w:r>
            <w:r>
              <w:rPr>
                <w:i/>
                <w:iCs/>
              </w:rPr>
              <w:t xml:space="preserve"> </w:t>
            </w:r>
            <w:r w:rsidR="004179DE">
              <w:rPr>
                <w:i/>
                <w:iCs/>
              </w:rPr>
              <w:t>/ [</w:t>
            </w:r>
            <w:r>
              <w:t>June 2023 – February 2023]</w:t>
            </w:r>
          </w:p>
          <w:p w14:paraId="4B1BAE85" w14:textId="1FC98A31" w:rsidR="00723422" w:rsidRPr="00CD51E4" w:rsidRDefault="00E266C5" w:rsidP="00723422">
            <w:pPr>
              <w:pStyle w:val="ListBullet"/>
            </w:pPr>
            <w:r w:rsidRPr="00E266C5">
              <w:t>Developed and maintained full stack web applications, ensuring responsive design and efficient back-end operations.</w:t>
            </w:r>
          </w:p>
          <w:p w14:paraId="00030E58" w14:textId="6E20D368" w:rsidR="00723422" w:rsidRDefault="00E266C5" w:rsidP="00723422">
            <w:pPr>
              <w:pStyle w:val="ListBullet"/>
            </w:pPr>
            <w:r w:rsidRPr="00E266C5">
              <w:t>Collaborated with cross-functional teams to design user-friendly interfaces and implement server-side logic.</w:t>
            </w:r>
          </w:p>
          <w:p w14:paraId="2278752B" w14:textId="0B10DBE3" w:rsidR="00E266C5" w:rsidRDefault="00E266C5" w:rsidP="00723422">
            <w:pPr>
              <w:pStyle w:val="ListBullet"/>
            </w:pPr>
            <w:r w:rsidRPr="00E266C5">
              <w:t>Integrated third-party APIs to enhance application functionality and user experience.</w:t>
            </w:r>
          </w:p>
          <w:p w14:paraId="775F7271" w14:textId="52156627" w:rsidR="00E266C5" w:rsidRDefault="00E266C5" w:rsidP="00723422">
            <w:pPr>
              <w:pStyle w:val="ListBullet"/>
            </w:pPr>
            <w:r w:rsidRPr="00E266C5">
              <w:t>Optimized application performance and conducted debugging and troubleshooting to resolve issues.</w:t>
            </w:r>
          </w:p>
          <w:p w14:paraId="2EBD5E90" w14:textId="2356ECCB" w:rsidR="00E266C5" w:rsidRDefault="00E266C5" w:rsidP="00723422">
            <w:pPr>
              <w:pStyle w:val="ListBullet"/>
            </w:pPr>
            <w:r w:rsidRPr="00E266C5">
              <w:t>Managed database structures and performed data migration as necessary.</w:t>
            </w:r>
          </w:p>
          <w:p w14:paraId="1049FA46" w14:textId="7D1F61E0" w:rsidR="00723422" w:rsidRPr="00A87732" w:rsidRDefault="00C61A35" w:rsidP="00723422">
            <w:pPr>
              <w:pStyle w:val="Heading2"/>
            </w:pPr>
            <w:r w:rsidRPr="00C61A35">
              <w:t>Front</w:t>
            </w:r>
            <w:r w:rsidR="00304147">
              <w:t xml:space="preserve"> E</w:t>
            </w:r>
            <w:r w:rsidRPr="00C61A35">
              <w:t>nd Developer</w:t>
            </w:r>
          </w:p>
          <w:p w14:paraId="0112FAAB" w14:textId="429927CA" w:rsidR="00723422" w:rsidRPr="00131439" w:rsidRDefault="00C61A35" w:rsidP="00723422">
            <w:pPr>
              <w:pStyle w:val="Heading3"/>
              <w:rPr>
                <w:rStyle w:val="Emphasis"/>
              </w:rPr>
            </w:pPr>
            <w:r w:rsidRPr="00C61A35">
              <w:rPr>
                <w:i/>
                <w:iCs/>
              </w:rPr>
              <w:t>Learn Factory</w:t>
            </w:r>
            <w:r>
              <w:rPr>
                <w:i/>
                <w:iCs/>
              </w:rPr>
              <w:t xml:space="preserve"> Tech discipleship</w:t>
            </w:r>
            <w:r w:rsidR="00BF55C2">
              <w:t xml:space="preserve"> </w:t>
            </w:r>
            <w:r w:rsidR="00723422">
              <w:t xml:space="preserve">/ </w:t>
            </w:r>
            <w:r>
              <w:rPr>
                <w:rStyle w:val="Emphasis"/>
              </w:rPr>
              <w:t>Aba, Abia state</w:t>
            </w:r>
          </w:p>
          <w:p w14:paraId="50272C01" w14:textId="377352FF" w:rsidR="00723422" w:rsidRPr="00A6425D" w:rsidRDefault="00C61A35" w:rsidP="00723422">
            <w:pPr>
              <w:pStyle w:val="Heading3"/>
            </w:pPr>
            <w:r>
              <w:t>[April 2023 – August 2023]</w:t>
            </w:r>
          </w:p>
          <w:p w14:paraId="09CFF534" w14:textId="2B56A010" w:rsidR="00723422" w:rsidRPr="00CD51E4" w:rsidRDefault="00C61A35" w:rsidP="00723422">
            <w:pPr>
              <w:pStyle w:val="ListBullet"/>
            </w:pPr>
            <w:r w:rsidRPr="00C61A35">
              <w:t>Designed and implemented user interface components for various web applications.</w:t>
            </w:r>
          </w:p>
          <w:p w14:paraId="09FE7029" w14:textId="1C9FF1CC" w:rsidR="00723422" w:rsidRDefault="00C61A35" w:rsidP="00723422">
            <w:pPr>
              <w:pStyle w:val="ListBullet"/>
            </w:pPr>
            <w:r w:rsidRPr="00C61A35">
              <w:t>Worked closely with backend developers to integrate RESTful APIs and dynamic content.</w:t>
            </w:r>
          </w:p>
          <w:p w14:paraId="25C84490" w14:textId="77777777" w:rsidR="00723422" w:rsidRDefault="00BA7E05" w:rsidP="00C61A35">
            <w:pPr>
              <w:pStyle w:val="ListBullet"/>
            </w:pPr>
            <w:r w:rsidRPr="00BA7E05">
              <w:t>Ensured high performance and compatibility across browsers and devices.</w:t>
            </w:r>
          </w:p>
          <w:p w14:paraId="12A4D961" w14:textId="77777777" w:rsidR="00BA7E05" w:rsidRDefault="00BA7E05" w:rsidP="00C61A35">
            <w:pPr>
              <w:pStyle w:val="ListBullet"/>
            </w:pPr>
            <w:r w:rsidRPr="00BA7E05">
              <w:t>Participated in code reviews and provided constructive feedback to improve code quality.</w:t>
            </w:r>
          </w:p>
          <w:p w14:paraId="0C0B64FB" w14:textId="5F79FA44" w:rsidR="00BA7E05" w:rsidRPr="00C61A35" w:rsidRDefault="00BA7E05" w:rsidP="00C61A35">
            <w:pPr>
              <w:pStyle w:val="ListBullet"/>
            </w:pPr>
            <w:r w:rsidRPr="00BA7E05">
              <w:t>Maintained and updated web pages as per client requirements, ensuring consistent user experience.</w:t>
            </w:r>
          </w:p>
        </w:tc>
        <w:tc>
          <w:tcPr>
            <w:tcW w:w="450" w:type="dxa"/>
          </w:tcPr>
          <w:p w14:paraId="2C2D9620" w14:textId="77777777" w:rsidR="00723422" w:rsidRPr="001F1BBC" w:rsidRDefault="00723422" w:rsidP="00CD2D89"/>
        </w:tc>
      </w:tr>
      <w:tr w:rsidR="00723422" w:rsidRPr="00621F5E" w14:paraId="764B7656" w14:textId="77777777" w:rsidTr="00CF4C7C">
        <w:trPr>
          <w:trHeight w:val="180"/>
        </w:trPr>
        <w:tc>
          <w:tcPr>
            <w:tcW w:w="216" w:type="dxa"/>
          </w:tcPr>
          <w:p w14:paraId="4DF65BC7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2"/>
            <w:tcBorders>
              <w:bottom w:val="single" w:sz="8" w:space="0" w:color="262626" w:themeColor="text1" w:themeTint="D9"/>
            </w:tcBorders>
          </w:tcPr>
          <w:p w14:paraId="7F2BB3A3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</w:tcPr>
          <w:p w14:paraId="4A9765F5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vMerge/>
          </w:tcPr>
          <w:p w14:paraId="2D2F37A7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0776DEBC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621F5E" w14:paraId="530F58C3" w14:textId="77777777" w:rsidTr="00621F5E">
        <w:trPr>
          <w:trHeight w:val="144"/>
        </w:trPr>
        <w:tc>
          <w:tcPr>
            <w:tcW w:w="216" w:type="dxa"/>
          </w:tcPr>
          <w:p w14:paraId="4807A93E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2"/>
            <w:tcBorders>
              <w:top w:val="single" w:sz="8" w:space="0" w:color="262626" w:themeColor="text1" w:themeTint="D9"/>
            </w:tcBorders>
          </w:tcPr>
          <w:p w14:paraId="68F48DDB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</w:tcPr>
          <w:p w14:paraId="08F2FEB3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vMerge/>
          </w:tcPr>
          <w:p w14:paraId="6D21E155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47CE5E95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1F3F1E30" w14:textId="77777777" w:rsidTr="00621F5E">
        <w:trPr>
          <w:trHeight w:val="4923"/>
        </w:trPr>
        <w:tc>
          <w:tcPr>
            <w:tcW w:w="216" w:type="dxa"/>
          </w:tcPr>
          <w:p w14:paraId="0ECD1A7E" w14:textId="77777777" w:rsidR="00723422" w:rsidRPr="001F1BBC" w:rsidRDefault="00723422" w:rsidP="00CD2D89"/>
        </w:tc>
        <w:tc>
          <w:tcPr>
            <w:tcW w:w="4554" w:type="dxa"/>
            <w:gridSpan w:val="2"/>
          </w:tcPr>
          <w:p w14:paraId="6D7E0B98" w14:textId="77777777" w:rsidR="00723422" w:rsidRPr="00621F5E" w:rsidRDefault="00000000" w:rsidP="00723422">
            <w:pPr>
              <w:pStyle w:val="Heading1"/>
            </w:pPr>
            <w:sdt>
              <w:sdtPr>
                <w:id w:val="434569950"/>
                <w:placeholder>
                  <w:docPart w:val="E02B300A338E4FBCBC3A9FA026CB96E6"/>
                </w:placeholder>
                <w:temporary/>
                <w15:appearance w15:val="hidden"/>
              </w:sdtPr>
              <w:sdtContent>
                <w:r w:rsidR="00723422" w:rsidRPr="00621F5E">
                  <w:t>Education</w:t>
                </w:r>
              </w:sdtContent>
            </w:sdt>
          </w:p>
          <w:p w14:paraId="178FAC6C" w14:textId="2E0F56CD" w:rsidR="00723422" w:rsidRDefault="00BA7E05" w:rsidP="00723422">
            <w:pPr>
              <w:pStyle w:val="Heading2"/>
              <w:rPr>
                <w:i/>
                <w:iCs/>
              </w:rPr>
            </w:pPr>
            <w:r>
              <w:t>Secondary education</w:t>
            </w:r>
            <w:r w:rsidR="00723422" w:rsidRPr="00D92829">
              <w:t xml:space="preserve"> </w:t>
            </w:r>
          </w:p>
          <w:p w14:paraId="7DD67BC7" w14:textId="0F5DDC0D" w:rsidR="00723422" w:rsidRPr="000C429F" w:rsidRDefault="00BA7E05" w:rsidP="00723422">
            <w:pPr>
              <w:pStyle w:val="Heading3"/>
            </w:pPr>
            <w:r>
              <w:t>Wisdom Gate International School</w:t>
            </w:r>
          </w:p>
          <w:p w14:paraId="28578B9D" w14:textId="5F32CF49" w:rsidR="00723422" w:rsidRDefault="00BA7E05" w:rsidP="00723422">
            <w:pPr>
              <w:pStyle w:val="Heading3"/>
            </w:pPr>
            <w:r>
              <w:t>2016 – 2021</w:t>
            </w:r>
          </w:p>
          <w:p w14:paraId="6A19CD20" w14:textId="77777777" w:rsidR="00BA7E05" w:rsidRPr="00BA7E05" w:rsidRDefault="00BA7E05" w:rsidP="00BA7E05"/>
          <w:p w14:paraId="622F1AA0" w14:textId="77777777" w:rsidR="00BA7E05" w:rsidRDefault="00BA7E05" w:rsidP="00723422">
            <w:pPr>
              <w:pStyle w:val="Heading3"/>
              <w:rPr>
                <w:b/>
                <w:color w:val="000000" w:themeColor="text1"/>
                <w:sz w:val="24"/>
                <w:szCs w:val="26"/>
              </w:rPr>
            </w:pPr>
            <w:r w:rsidRPr="00BA7E05">
              <w:rPr>
                <w:b/>
                <w:color w:val="000000" w:themeColor="text1"/>
                <w:sz w:val="24"/>
                <w:szCs w:val="26"/>
              </w:rPr>
              <w:t>Bachelor of Engineering in Mechatronics Engineering</w:t>
            </w:r>
          </w:p>
          <w:p w14:paraId="5D0C9391" w14:textId="47CA8F9B" w:rsidR="00723422" w:rsidRPr="000C429F" w:rsidRDefault="00BA7E05" w:rsidP="00723422">
            <w:pPr>
              <w:pStyle w:val="Heading3"/>
            </w:pPr>
            <w:r w:rsidRPr="00BA7E05">
              <w:t>Federal University of Technology Owerri (FUTO)</w:t>
            </w:r>
          </w:p>
          <w:p w14:paraId="7F1132C1" w14:textId="77777777" w:rsidR="00723422" w:rsidRDefault="00BA7E05" w:rsidP="00C80B26">
            <w:pPr>
              <w:pStyle w:val="Heading3"/>
            </w:pPr>
            <w:r>
              <w:t>2022 – Till date</w:t>
            </w:r>
          </w:p>
          <w:p w14:paraId="6BFDF8D2" w14:textId="49478E66" w:rsidR="00CF2F42" w:rsidRDefault="00CF2F42" w:rsidP="00CF2F42"/>
          <w:p w14:paraId="412FC28F" w14:textId="05735761" w:rsidR="00CF2F42" w:rsidRDefault="005826E9" w:rsidP="009A0C0C">
            <w:pPr>
              <w:pStyle w:val="Heading1"/>
            </w:pPr>
            <w:r>
              <w:t xml:space="preserve"> </w:t>
            </w:r>
            <w:r w:rsidR="005806EB">
              <w:t>Skills</w:t>
            </w:r>
          </w:p>
          <w:p w14:paraId="6047BA72" w14:textId="6220C927" w:rsidR="009A0C0C" w:rsidRPr="005826E9" w:rsidRDefault="009A0C0C" w:rsidP="005826E9">
            <w:pPr>
              <w:rPr>
                <w:rFonts w:cstheme="minorHAnsi"/>
                <w:szCs w:val="20"/>
              </w:rPr>
            </w:pPr>
            <w:r w:rsidRPr="005826E9">
              <w:rPr>
                <w:rFonts w:cstheme="minorHAnsi"/>
                <w:b/>
                <w:szCs w:val="20"/>
              </w:rPr>
              <w:t>Front-End</w:t>
            </w:r>
            <w:r w:rsidRPr="005826E9">
              <w:rPr>
                <w:rFonts w:cstheme="minorHAnsi"/>
                <w:szCs w:val="20"/>
              </w:rPr>
              <w:t>: HTML5, CSS3, JavaScript,</w:t>
            </w:r>
            <w:r w:rsidR="00D91B6A">
              <w:rPr>
                <w:rFonts w:cstheme="minorHAnsi"/>
                <w:szCs w:val="20"/>
              </w:rPr>
              <w:t xml:space="preserve"> Typescript,</w:t>
            </w:r>
            <w:r w:rsidRPr="005826E9">
              <w:rPr>
                <w:rFonts w:cstheme="minorHAnsi"/>
                <w:szCs w:val="20"/>
              </w:rPr>
              <w:t xml:space="preserve"> </w:t>
            </w:r>
            <w:r w:rsidR="00673021">
              <w:rPr>
                <w:rFonts w:cstheme="minorHAnsi"/>
                <w:szCs w:val="20"/>
              </w:rPr>
              <w:t>React</w:t>
            </w:r>
            <w:r w:rsidRPr="005826E9">
              <w:rPr>
                <w:rFonts w:cstheme="minorHAnsi"/>
                <w:szCs w:val="20"/>
              </w:rPr>
              <w:t xml:space="preserve">.js, Next.js, Tailwind CSS, chakra </w:t>
            </w:r>
            <w:r w:rsidR="00A51EEA" w:rsidRPr="005826E9">
              <w:rPr>
                <w:rFonts w:cstheme="minorHAnsi"/>
                <w:szCs w:val="20"/>
              </w:rPr>
              <w:t>UI,</w:t>
            </w:r>
            <w:r w:rsidRPr="005826E9">
              <w:rPr>
                <w:rFonts w:cstheme="minorHAnsi"/>
                <w:szCs w:val="20"/>
              </w:rPr>
              <w:t xml:space="preserve"> Bootstrap, SASS</w:t>
            </w:r>
          </w:p>
          <w:p w14:paraId="3AC880BB" w14:textId="2DB064EE" w:rsidR="009A0C0C" w:rsidRDefault="009A0C0C" w:rsidP="005826E9">
            <w:pPr>
              <w:pStyle w:val="ListBullet"/>
              <w:numPr>
                <w:ilvl w:val="0"/>
                <w:numId w:val="0"/>
              </w:numPr>
              <w:ind w:left="288" w:hanging="288"/>
            </w:pPr>
            <w:r w:rsidRPr="009A0C0C">
              <w:rPr>
                <w:b/>
                <w:bCs/>
              </w:rPr>
              <w:t>Back-End</w:t>
            </w:r>
            <w:r w:rsidRPr="00317613">
              <w:rPr>
                <w:b/>
                <w:bCs/>
              </w:rPr>
              <w:t>:</w:t>
            </w:r>
            <w:r w:rsidR="00B94156">
              <w:t xml:space="preserve"> </w:t>
            </w:r>
            <w:r w:rsidRPr="00317613">
              <w:t xml:space="preserve">Node.js, Express.js, PHP, </w:t>
            </w:r>
            <w:r>
              <w:t xml:space="preserve">Laravel, </w:t>
            </w:r>
            <w:r w:rsidRPr="00317613">
              <w:t>RESTful APIs</w:t>
            </w:r>
          </w:p>
          <w:p w14:paraId="38FF4D31" w14:textId="77777777" w:rsidR="009A0C0C" w:rsidRDefault="009A0C0C" w:rsidP="005826E9">
            <w:pPr>
              <w:pStyle w:val="ListBullet"/>
              <w:numPr>
                <w:ilvl w:val="0"/>
                <w:numId w:val="0"/>
              </w:numPr>
              <w:ind w:left="288" w:hanging="288"/>
            </w:pPr>
            <w:r w:rsidRPr="001E09CF">
              <w:rPr>
                <w:b/>
                <w:bCs/>
              </w:rPr>
              <w:t>Databases:</w:t>
            </w:r>
            <w:r w:rsidRPr="001E09CF">
              <w:t xml:space="preserve"> MySQL, MongoDB</w:t>
            </w:r>
          </w:p>
          <w:p w14:paraId="294EB850" w14:textId="509D9AC6" w:rsidR="009A0C0C" w:rsidRPr="00A51EEA" w:rsidRDefault="009A0C0C" w:rsidP="00A51EEA">
            <w:pPr>
              <w:pStyle w:val="ListBullet"/>
              <w:numPr>
                <w:ilvl w:val="0"/>
                <w:numId w:val="0"/>
              </w:numPr>
              <w:ind w:left="288" w:hanging="288"/>
            </w:pPr>
            <w:r w:rsidRPr="001E09CF">
              <w:rPr>
                <w:b/>
                <w:bCs/>
              </w:rPr>
              <w:t>Version Control:</w:t>
            </w:r>
            <w:r w:rsidRPr="001E09CF">
              <w:t xml:space="preserve"> Git, GitHub</w:t>
            </w:r>
          </w:p>
        </w:tc>
        <w:tc>
          <w:tcPr>
            <w:tcW w:w="540" w:type="dxa"/>
          </w:tcPr>
          <w:p w14:paraId="4C01AEE7" w14:textId="77777777" w:rsidR="00723422" w:rsidRPr="001F1BBC" w:rsidRDefault="00723422" w:rsidP="005909E1"/>
        </w:tc>
        <w:tc>
          <w:tcPr>
            <w:tcW w:w="4410" w:type="dxa"/>
            <w:vMerge/>
          </w:tcPr>
          <w:p w14:paraId="779FA596" w14:textId="77777777" w:rsidR="00723422" w:rsidRPr="001F1BBC" w:rsidRDefault="00723422" w:rsidP="005909E1"/>
        </w:tc>
        <w:tc>
          <w:tcPr>
            <w:tcW w:w="450" w:type="dxa"/>
          </w:tcPr>
          <w:p w14:paraId="42A06B3F" w14:textId="77777777" w:rsidR="00723422" w:rsidRPr="001F1BBC" w:rsidRDefault="00723422" w:rsidP="005909E1"/>
        </w:tc>
      </w:tr>
    </w:tbl>
    <w:p w14:paraId="3DD529E1" w14:textId="77777777" w:rsidR="003D53D7" w:rsidRPr="00621F5E" w:rsidRDefault="003D53D7" w:rsidP="005806EB">
      <w:pPr>
        <w:rPr>
          <w:sz w:val="10"/>
          <w:szCs w:val="8"/>
        </w:rPr>
      </w:pPr>
    </w:p>
    <w:sectPr w:rsidR="003D53D7" w:rsidRPr="00621F5E" w:rsidSect="00A51EEA">
      <w:pgSz w:w="12240" w:h="15840" w:code="1"/>
      <w:pgMar w:top="547" w:right="720" w:bottom="432" w:left="13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40ED7" w14:textId="77777777" w:rsidR="002C0640" w:rsidRDefault="002C0640" w:rsidP="00B21D64">
      <w:r>
        <w:separator/>
      </w:r>
    </w:p>
  </w:endnote>
  <w:endnote w:type="continuationSeparator" w:id="0">
    <w:p w14:paraId="0ED1B8C6" w14:textId="77777777" w:rsidR="002C0640" w:rsidRDefault="002C0640" w:rsidP="00B21D64">
      <w:r>
        <w:continuationSeparator/>
      </w:r>
    </w:p>
  </w:endnote>
  <w:endnote w:type="continuationNotice" w:id="1">
    <w:p w14:paraId="038C7D6A" w14:textId="77777777" w:rsidR="002C0640" w:rsidRDefault="002C06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notTrueType/>
    <w:pitch w:val="default"/>
  </w:font>
  <w:font w:name="Times New Roman (Body CS)">
    <w:altName w:val="Times New Roman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86696" w14:textId="77777777" w:rsidR="002C0640" w:rsidRDefault="002C0640" w:rsidP="00B21D64">
      <w:r>
        <w:separator/>
      </w:r>
    </w:p>
  </w:footnote>
  <w:footnote w:type="continuationSeparator" w:id="0">
    <w:p w14:paraId="06AA2794" w14:textId="77777777" w:rsidR="002C0640" w:rsidRDefault="002C0640" w:rsidP="00B21D64">
      <w:r>
        <w:continuationSeparator/>
      </w:r>
    </w:p>
  </w:footnote>
  <w:footnote w:type="continuationNotice" w:id="1">
    <w:p w14:paraId="153872F8" w14:textId="77777777" w:rsidR="002C0640" w:rsidRDefault="002C06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4583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E24C2"/>
    <w:multiLevelType w:val="hybridMultilevel"/>
    <w:tmpl w:val="CC1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400B8"/>
    <w:multiLevelType w:val="hybridMultilevel"/>
    <w:tmpl w:val="931C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num w:numId="1" w16cid:durableId="1605961560">
    <w:abstractNumId w:val="2"/>
  </w:num>
  <w:num w:numId="2" w16cid:durableId="1597402422">
    <w:abstractNumId w:val="4"/>
  </w:num>
  <w:num w:numId="3" w16cid:durableId="1186870370">
    <w:abstractNumId w:val="0"/>
  </w:num>
  <w:num w:numId="4" w16cid:durableId="318924652">
    <w:abstractNumId w:val="1"/>
  </w:num>
  <w:num w:numId="5" w16cid:durableId="67314430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ABF"/>
    <w:rsid w:val="00000F89"/>
    <w:rsid w:val="00006C07"/>
    <w:rsid w:val="00010991"/>
    <w:rsid w:val="00015187"/>
    <w:rsid w:val="000161E1"/>
    <w:rsid w:val="00016EA9"/>
    <w:rsid w:val="00021303"/>
    <w:rsid w:val="00023505"/>
    <w:rsid w:val="000503D7"/>
    <w:rsid w:val="00063D57"/>
    <w:rsid w:val="000659E5"/>
    <w:rsid w:val="00066075"/>
    <w:rsid w:val="000712FF"/>
    <w:rsid w:val="00091667"/>
    <w:rsid w:val="00095B64"/>
    <w:rsid w:val="00097055"/>
    <w:rsid w:val="000A420C"/>
    <w:rsid w:val="000A69A6"/>
    <w:rsid w:val="000C0639"/>
    <w:rsid w:val="000C0FFB"/>
    <w:rsid w:val="000C429F"/>
    <w:rsid w:val="000E44EE"/>
    <w:rsid w:val="000F5889"/>
    <w:rsid w:val="00107E81"/>
    <w:rsid w:val="00131439"/>
    <w:rsid w:val="001337D9"/>
    <w:rsid w:val="00144072"/>
    <w:rsid w:val="00171E4F"/>
    <w:rsid w:val="00176B9E"/>
    <w:rsid w:val="0019344D"/>
    <w:rsid w:val="001A1B1D"/>
    <w:rsid w:val="001A7143"/>
    <w:rsid w:val="001B1A82"/>
    <w:rsid w:val="001C1971"/>
    <w:rsid w:val="001D6AEB"/>
    <w:rsid w:val="001E09CF"/>
    <w:rsid w:val="001F1BBC"/>
    <w:rsid w:val="001F2DFC"/>
    <w:rsid w:val="001F32DA"/>
    <w:rsid w:val="0020070C"/>
    <w:rsid w:val="00210445"/>
    <w:rsid w:val="0021475C"/>
    <w:rsid w:val="0022521B"/>
    <w:rsid w:val="002348DD"/>
    <w:rsid w:val="0023626F"/>
    <w:rsid w:val="002459FD"/>
    <w:rsid w:val="00250994"/>
    <w:rsid w:val="00267FFB"/>
    <w:rsid w:val="00273A37"/>
    <w:rsid w:val="00292776"/>
    <w:rsid w:val="0029603E"/>
    <w:rsid w:val="00296BA0"/>
    <w:rsid w:val="002A3AC6"/>
    <w:rsid w:val="002B59EC"/>
    <w:rsid w:val="002B5F6C"/>
    <w:rsid w:val="002B7655"/>
    <w:rsid w:val="002C0640"/>
    <w:rsid w:val="002D454B"/>
    <w:rsid w:val="002E470C"/>
    <w:rsid w:val="002F2238"/>
    <w:rsid w:val="002F35FA"/>
    <w:rsid w:val="00304147"/>
    <w:rsid w:val="00310864"/>
    <w:rsid w:val="00317613"/>
    <w:rsid w:val="00341293"/>
    <w:rsid w:val="00386879"/>
    <w:rsid w:val="003C0BB5"/>
    <w:rsid w:val="003D53D7"/>
    <w:rsid w:val="003E3C0C"/>
    <w:rsid w:val="004067B9"/>
    <w:rsid w:val="004103C0"/>
    <w:rsid w:val="004179DE"/>
    <w:rsid w:val="00440CAA"/>
    <w:rsid w:val="00444AC6"/>
    <w:rsid w:val="00452292"/>
    <w:rsid w:val="004744CF"/>
    <w:rsid w:val="00485797"/>
    <w:rsid w:val="004865C2"/>
    <w:rsid w:val="004B4147"/>
    <w:rsid w:val="004D5127"/>
    <w:rsid w:val="0050685C"/>
    <w:rsid w:val="005138FB"/>
    <w:rsid w:val="00542690"/>
    <w:rsid w:val="00552F9B"/>
    <w:rsid w:val="00560D02"/>
    <w:rsid w:val="005636A7"/>
    <w:rsid w:val="0057778B"/>
    <w:rsid w:val="005806EB"/>
    <w:rsid w:val="00581821"/>
    <w:rsid w:val="00582076"/>
    <w:rsid w:val="005826E9"/>
    <w:rsid w:val="005909E1"/>
    <w:rsid w:val="0059597E"/>
    <w:rsid w:val="005A20B8"/>
    <w:rsid w:val="005B7DB3"/>
    <w:rsid w:val="005C75A2"/>
    <w:rsid w:val="005F18AE"/>
    <w:rsid w:val="0061400D"/>
    <w:rsid w:val="00621B5C"/>
    <w:rsid w:val="00621F5E"/>
    <w:rsid w:val="00623B97"/>
    <w:rsid w:val="00637C5D"/>
    <w:rsid w:val="0067063C"/>
    <w:rsid w:val="00673021"/>
    <w:rsid w:val="00695276"/>
    <w:rsid w:val="006A00B3"/>
    <w:rsid w:val="006A530B"/>
    <w:rsid w:val="006B74AA"/>
    <w:rsid w:val="006C1D49"/>
    <w:rsid w:val="006C281B"/>
    <w:rsid w:val="006C2C54"/>
    <w:rsid w:val="006C2DFF"/>
    <w:rsid w:val="006C49CF"/>
    <w:rsid w:val="00714006"/>
    <w:rsid w:val="00723422"/>
    <w:rsid w:val="00724627"/>
    <w:rsid w:val="00733ECE"/>
    <w:rsid w:val="007407E2"/>
    <w:rsid w:val="0074108A"/>
    <w:rsid w:val="0074617F"/>
    <w:rsid w:val="0075211B"/>
    <w:rsid w:val="007571B5"/>
    <w:rsid w:val="007772B1"/>
    <w:rsid w:val="007D0C2C"/>
    <w:rsid w:val="007D34FE"/>
    <w:rsid w:val="007E5996"/>
    <w:rsid w:val="007E66F3"/>
    <w:rsid w:val="008255BA"/>
    <w:rsid w:val="008424CE"/>
    <w:rsid w:val="008455C2"/>
    <w:rsid w:val="00866148"/>
    <w:rsid w:val="00873832"/>
    <w:rsid w:val="00884123"/>
    <w:rsid w:val="00890F1A"/>
    <w:rsid w:val="008B066B"/>
    <w:rsid w:val="008B1C66"/>
    <w:rsid w:val="008E2197"/>
    <w:rsid w:val="00967B14"/>
    <w:rsid w:val="009819C9"/>
    <w:rsid w:val="0098220E"/>
    <w:rsid w:val="00987744"/>
    <w:rsid w:val="00997E86"/>
    <w:rsid w:val="009A0C0C"/>
    <w:rsid w:val="009B48A4"/>
    <w:rsid w:val="009B7D45"/>
    <w:rsid w:val="009D73C9"/>
    <w:rsid w:val="009D7E58"/>
    <w:rsid w:val="009E750F"/>
    <w:rsid w:val="00A015CF"/>
    <w:rsid w:val="00A02C25"/>
    <w:rsid w:val="00A21AF8"/>
    <w:rsid w:val="00A24DE9"/>
    <w:rsid w:val="00A2681C"/>
    <w:rsid w:val="00A51EEA"/>
    <w:rsid w:val="00A543B0"/>
    <w:rsid w:val="00A6425D"/>
    <w:rsid w:val="00A6458D"/>
    <w:rsid w:val="00A87732"/>
    <w:rsid w:val="00A96376"/>
    <w:rsid w:val="00A9641A"/>
    <w:rsid w:val="00AA127A"/>
    <w:rsid w:val="00AA591A"/>
    <w:rsid w:val="00AB119A"/>
    <w:rsid w:val="00AE6AFE"/>
    <w:rsid w:val="00AF3310"/>
    <w:rsid w:val="00B03ED5"/>
    <w:rsid w:val="00B21D64"/>
    <w:rsid w:val="00B30926"/>
    <w:rsid w:val="00B41DB8"/>
    <w:rsid w:val="00B72646"/>
    <w:rsid w:val="00B73E22"/>
    <w:rsid w:val="00B758A0"/>
    <w:rsid w:val="00B94156"/>
    <w:rsid w:val="00BA30D4"/>
    <w:rsid w:val="00BA7E05"/>
    <w:rsid w:val="00BB3E9C"/>
    <w:rsid w:val="00BB7CE4"/>
    <w:rsid w:val="00BC33C3"/>
    <w:rsid w:val="00BE1860"/>
    <w:rsid w:val="00BE3ABF"/>
    <w:rsid w:val="00BF0DAF"/>
    <w:rsid w:val="00BF55C2"/>
    <w:rsid w:val="00C05345"/>
    <w:rsid w:val="00C26DCF"/>
    <w:rsid w:val="00C344AA"/>
    <w:rsid w:val="00C37B1A"/>
    <w:rsid w:val="00C51787"/>
    <w:rsid w:val="00C530C5"/>
    <w:rsid w:val="00C61A35"/>
    <w:rsid w:val="00C7634E"/>
    <w:rsid w:val="00C777FF"/>
    <w:rsid w:val="00C80B26"/>
    <w:rsid w:val="00C817F0"/>
    <w:rsid w:val="00C94639"/>
    <w:rsid w:val="00CD2D89"/>
    <w:rsid w:val="00CD2FD2"/>
    <w:rsid w:val="00CD51E4"/>
    <w:rsid w:val="00CD6033"/>
    <w:rsid w:val="00CF0ABF"/>
    <w:rsid w:val="00CF2F42"/>
    <w:rsid w:val="00CF39EE"/>
    <w:rsid w:val="00CF4C7C"/>
    <w:rsid w:val="00D12DFD"/>
    <w:rsid w:val="00D228A0"/>
    <w:rsid w:val="00D3221E"/>
    <w:rsid w:val="00D3471E"/>
    <w:rsid w:val="00D520CA"/>
    <w:rsid w:val="00D53A94"/>
    <w:rsid w:val="00D62B7E"/>
    <w:rsid w:val="00D91B6A"/>
    <w:rsid w:val="00D92829"/>
    <w:rsid w:val="00DA3514"/>
    <w:rsid w:val="00E205FD"/>
    <w:rsid w:val="00E266C5"/>
    <w:rsid w:val="00E326CF"/>
    <w:rsid w:val="00E34937"/>
    <w:rsid w:val="00E3499A"/>
    <w:rsid w:val="00E4711B"/>
    <w:rsid w:val="00E62055"/>
    <w:rsid w:val="00E8496A"/>
    <w:rsid w:val="00E94A10"/>
    <w:rsid w:val="00E97735"/>
    <w:rsid w:val="00EA09ED"/>
    <w:rsid w:val="00EA6CF9"/>
    <w:rsid w:val="00EB71E5"/>
    <w:rsid w:val="00F0597C"/>
    <w:rsid w:val="00F33F0D"/>
    <w:rsid w:val="00F413D7"/>
    <w:rsid w:val="00F526D0"/>
    <w:rsid w:val="00F52F3F"/>
    <w:rsid w:val="00F756FE"/>
    <w:rsid w:val="00F77D49"/>
    <w:rsid w:val="00F846EA"/>
    <w:rsid w:val="00FB1F9D"/>
    <w:rsid w:val="00FB2AD3"/>
    <w:rsid w:val="00FB6287"/>
    <w:rsid w:val="00FE1B03"/>
    <w:rsid w:val="00FE44FF"/>
    <w:rsid w:val="00FE548E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914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26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F5E"/>
    <w:pPr>
      <w:keepNext/>
      <w:keepLines/>
      <w:spacing w:before="320" w:after="320"/>
      <w:outlineLvl w:val="0"/>
    </w:pPr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3422"/>
    <w:pPr>
      <w:keepNext/>
      <w:keepLines/>
      <w:spacing w:before="360"/>
      <w:outlineLvl w:val="1"/>
    </w:pPr>
    <w:rPr>
      <w:rFonts w:eastAsiaTheme="majorEastAsia" w:cs="Times New Roman (Headings CS)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723422"/>
    <w:pPr>
      <w:keepNext/>
      <w:keepLines/>
      <w:spacing w:before="120"/>
      <w:outlineLvl w:val="2"/>
    </w:pPr>
    <w:rPr>
      <w:rFonts w:eastAsiaTheme="majorEastAsia" w:cs="Times New Roman (Headings CS)"/>
      <w:color w:val="0D0D0D" w:themeColor="text1" w:themeTint="F2"/>
      <w:szCs w:val="24"/>
    </w:rPr>
  </w:style>
  <w:style w:type="paragraph" w:styleId="Heading4">
    <w:name w:val="heading 4"/>
    <w:aliases w:val="Colleges"/>
    <w:basedOn w:val="Normal"/>
    <w:next w:val="Normal"/>
    <w:link w:val="Heading4Char"/>
    <w:uiPriority w:val="9"/>
    <w:semiHidden/>
    <w:qFormat/>
    <w:rsid w:val="00F756FE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C429F"/>
    <w:pPr>
      <w:keepNext/>
      <w:keepLines/>
      <w:spacing w:before="8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B26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B26"/>
    <w:rPr>
      <w:sz w:val="20"/>
    </w:rPr>
  </w:style>
  <w:style w:type="paragraph" w:styleId="ListParagraph">
    <w:name w:val="List Paragraph"/>
    <w:basedOn w:val="Normal"/>
    <w:uiPriority w:val="34"/>
    <w:semiHidden/>
    <w:rsid w:val="00B21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A3AC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2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2A3AC6"/>
    <w:pPr>
      <w:numPr>
        <w:ilvl w:val="1"/>
      </w:numPr>
    </w:pPr>
    <w:rPr>
      <w:rFonts w:eastAsiaTheme="minorEastAsia"/>
      <w:b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A3AC6"/>
    <w:rPr>
      <w:rFonts w:eastAsiaTheme="minorEastAsia"/>
      <w:b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21F5E"/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1A1B1D"/>
    <w:pPr>
      <w:jc w:val="center"/>
    </w:pPr>
    <w:rPr>
      <w:rFonts w:cs="Times New Roman (Body CS)"/>
      <w:b/>
    </w:rPr>
  </w:style>
  <w:style w:type="character" w:customStyle="1" w:styleId="ContactChar">
    <w:name w:val="Contact Char"/>
    <w:basedOn w:val="DefaultParagraphFont"/>
    <w:link w:val="Contact"/>
    <w:uiPriority w:val="14"/>
    <w:rsid w:val="001A1B1D"/>
    <w:rPr>
      <w:rFonts w:ascii="Arial" w:hAnsi="Arial" w:cs="Times New Roman (Body CS)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0B26"/>
    <w:rPr>
      <w:rFonts w:eastAsiaTheme="majorEastAsia" w:cs="Times New Roman (Headings CS)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B26"/>
    <w:rPr>
      <w:rFonts w:eastAsiaTheme="majorEastAsia" w:cs="Times New Roman (Headings CS)"/>
      <w:color w:val="0D0D0D" w:themeColor="text1" w:themeTint="F2"/>
      <w:sz w:val="20"/>
      <w:szCs w:val="24"/>
    </w:rPr>
  </w:style>
  <w:style w:type="character" w:customStyle="1" w:styleId="Heading4Char">
    <w:name w:val="Heading 4 Char"/>
    <w:aliases w:val="Colleges Char"/>
    <w:basedOn w:val="DefaultParagraphFont"/>
    <w:link w:val="Heading4"/>
    <w:uiPriority w:val="9"/>
    <w:semiHidden/>
    <w:rsid w:val="00C80B26"/>
    <w:rPr>
      <w:rFonts w:eastAsiaTheme="majorEastAsi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26"/>
    <w:rPr>
      <w:rFonts w:eastAsiaTheme="majorEastAsia" w:cstheme="majorBidi"/>
      <w:color w:val="000000" w:themeColor="text1"/>
      <w:sz w:val="20"/>
    </w:rPr>
  </w:style>
  <w:style w:type="paragraph" w:styleId="ListBullet">
    <w:name w:val="List Bullet"/>
    <w:basedOn w:val="Normal"/>
    <w:uiPriority w:val="14"/>
    <w:qFormat/>
    <w:rsid w:val="00F756FE"/>
    <w:pPr>
      <w:numPr>
        <w:numId w:val="2"/>
      </w:numPr>
      <w:spacing w:before="200"/>
      <w:ind w:left="288" w:hanging="288"/>
    </w:pPr>
  </w:style>
  <w:style w:type="numbering" w:customStyle="1" w:styleId="BullettedList">
    <w:name w:val="BullettedList"/>
    <w:uiPriority w:val="99"/>
    <w:rsid w:val="00A6425D"/>
    <w:pPr>
      <w:numPr>
        <w:numId w:val="1"/>
      </w:numPr>
    </w:pPr>
  </w:style>
  <w:style w:type="character" w:customStyle="1" w:styleId="UnresolvedMention1">
    <w:name w:val="Unresolved Mention1"/>
    <w:basedOn w:val="DefaultParagraphFont"/>
    <w:uiPriority w:val="99"/>
    <w:semiHidden/>
    <w:rsid w:val="0019344D"/>
    <w:rPr>
      <w:color w:val="605E5C"/>
      <w:shd w:val="clear" w:color="auto" w:fill="E1DFDD"/>
    </w:rPr>
  </w:style>
  <w:style w:type="table" w:customStyle="1" w:styleId="MainTable">
    <w:name w:val="Main Table"/>
    <w:basedOn w:val="TableNormal"/>
    <w:uiPriority w:val="99"/>
    <w:rsid w:val="00F756FE"/>
    <w:pPr>
      <w:spacing w:after="0" w:line="240" w:lineRule="auto"/>
    </w:pPr>
    <w:tblPr/>
    <w:tcPr>
      <w:tcMar>
        <w:left w:w="259" w:type="dxa"/>
        <w:right w:w="259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Style2">
    <w:name w:val="Style2"/>
    <w:basedOn w:val="TableNormal"/>
    <w:uiPriority w:val="99"/>
    <w:rsid w:val="000C0639"/>
    <w:pPr>
      <w:spacing w:after="0" w:line="240" w:lineRule="auto"/>
    </w:pPr>
    <w:tblPr>
      <w:tblBorders>
        <w:insideV w:val="single" w:sz="12" w:space="0" w:color="auto"/>
      </w:tblBorders>
    </w:tblPr>
  </w:style>
  <w:style w:type="table" w:customStyle="1" w:styleId="SideTable">
    <w:name w:val="Side Table"/>
    <w:basedOn w:val="TableNormal"/>
    <w:uiPriority w:val="99"/>
    <w:rsid w:val="001A1B1D"/>
    <w:pPr>
      <w:spacing w:after="0" w:line="240" w:lineRule="auto"/>
    </w:pPr>
    <w:rPr>
      <w:rFonts w:cs="Times New Roman (Body CS)"/>
    </w:rPr>
    <w:tblPr/>
    <w:tcPr>
      <w:tcMar>
        <w:left w:w="0" w:type="dxa"/>
        <w:right w:w="0" w:type="dxa"/>
      </w:tcMar>
      <w:vAlign w:val="center"/>
    </w:tcPr>
  </w:style>
  <w:style w:type="character" w:styleId="Emphasis">
    <w:name w:val="Emphasis"/>
    <w:basedOn w:val="DefaultParagraphFont"/>
    <w:uiPriority w:val="20"/>
    <w:rsid w:val="001314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ND\AppData\Roaming\Microsoft\Templates\Modern%20initials%20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8AE92EE6C24516B2076057A5B4E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3DEC2-7FC2-4B31-8288-BB9321B12A52}"/>
      </w:docPartPr>
      <w:docPartBody>
        <w:p w:rsidR="00CA7447" w:rsidRDefault="00CA7447">
          <w:pPr>
            <w:pStyle w:val="8B8AE92EE6C24516B2076057A5B4EBB0"/>
          </w:pPr>
          <w:r w:rsidRPr="00AA127A">
            <w:t>About</w:t>
          </w:r>
        </w:p>
      </w:docPartBody>
    </w:docPart>
    <w:docPart>
      <w:docPartPr>
        <w:name w:val="061C16B8E08343B598A2122608233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7A908-06C7-435C-B607-8B17E051B984}"/>
      </w:docPartPr>
      <w:docPartBody>
        <w:p w:rsidR="00CA7447" w:rsidRDefault="00CA7447">
          <w:pPr>
            <w:pStyle w:val="061C16B8E08343B598A212260823398C"/>
          </w:pPr>
          <w:r w:rsidRPr="00AA127A">
            <w:t>Experience</w:t>
          </w:r>
        </w:p>
      </w:docPartBody>
    </w:docPart>
    <w:docPart>
      <w:docPartPr>
        <w:name w:val="E02B300A338E4FBCBC3A9FA026CB9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68C5B-F83F-4539-8D41-CABA433C425E}"/>
      </w:docPartPr>
      <w:docPartBody>
        <w:p w:rsidR="00CA7447" w:rsidRDefault="00CA7447">
          <w:pPr>
            <w:pStyle w:val="E02B300A338E4FBCBC3A9FA026CB96E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notTrueType/>
    <w:pitch w:val="default"/>
  </w:font>
  <w:font w:name="Times New Roman (Body CS)">
    <w:altName w:val="Times New Roman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447"/>
    <w:rsid w:val="001D5142"/>
    <w:rsid w:val="00200917"/>
    <w:rsid w:val="004B1DBD"/>
    <w:rsid w:val="0050685C"/>
    <w:rsid w:val="00952B49"/>
    <w:rsid w:val="00BC520C"/>
    <w:rsid w:val="00C94639"/>
    <w:rsid w:val="00CA7447"/>
    <w:rsid w:val="00CD6033"/>
    <w:rsid w:val="00D3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8AE92EE6C24516B2076057A5B4EBB0">
    <w:name w:val="8B8AE92EE6C24516B2076057A5B4EBB0"/>
  </w:style>
  <w:style w:type="paragraph" w:customStyle="1" w:styleId="061C16B8E08343B598A212260823398C">
    <w:name w:val="061C16B8E08343B598A212260823398C"/>
  </w:style>
  <w:style w:type="character" w:styleId="Emphasis">
    <w:name w:val="Emphasis"/>
    <w:basedOn w:val="DefaultParagraphFont"/>
    <w:uiPriority w:val="20"/>
    <w:rPr>
      <w:i/>
      <w:iCs/>
    </w:rPr>
  </w:style>
  <w:style w:type="paragraph" w:customStyle="1" w:styleId="E02B300A338E4FBCBC3A9FA026CB96E6">
    <w:name w:val="E02B300A338E4FBCBC3A9FA026CB9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ustom 93">
      <a:majorFont>
        <a:latin typeface="Baskerville Old Face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93D84E8-E238-4C89-88B5-3E3191DD1516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FE7C2C5-AEA1-49A9-B52C-C5ECDBC3456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B3F56E6-A45B-41B0-8473-C00D304BDC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89883C-A2E9-48C2-90E3-E9A69EE81800}">
  <ds:schemaRefs>
    <ds:schemaRef ds:uri="http://schemas.microsoft.com/office/2006/metadata/properties"/>
    <ds:schemaRef ds:uri="http://www.w3.org/2000/xmlns/"/>
    <ds:schemaRef ds:uri="71af3243-3dd4-4a8d-8c0d-dd76da1f02a5"/>
    <ds:schemaRef ds:uri="http://schemas.microsoft.com/sharepoint/v3"/>
    <ds:schemaRef ds:uri="http://www.w3.org/2001/XMLSchema-instance"/>
    <ds:schemaRef ds:uri="http://schemas.microsoft.com/office/infopath/2007/PartnerControls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Modern%20initials%20resume.dotx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2024-08-26T17:20:00Z</dcterms:created>
  <dcterms:modified xsi:type="dcterms:W3CDTF">2024-08-26T19:52:00Z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